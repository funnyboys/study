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zone：将page划分为不同的区域，即zone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ZONE_DMA、ZONE_CMA、movable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页的分配：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alloc_pages、alloc_page、__get_free_pages、__get_free_page</w:t>
      </w:r>
      <w:r>
        <w:rPr>
          <w:rFonts w:hint="eastAsia"/>
          <w:lang w:val="en-US" w:eastAsia="zh-CN"/>
        </w:rPr>
        <w:tab/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页的释放：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free_page、free_pages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eastAsia="宋体"/>
          <w:lang w:val="en-US" w:eastAsia="zh-CN"/>
        </w:rPr>
      </w:pP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内核内存的分配和释放：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kmalloc、kfree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kmalloc：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rb = kmalloc(sizeof(*rb) + len, GFP_KERNEL);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(rb == NULL)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-ENOMEM;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kmalloc的参数：gfp_mask标志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标志分为三类：行为修饰符、区修饰符、类型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行为修饰符：内核如何分配所需的内存，例如在中断服务程序中分配内存不能睡眠。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区修饰符：从哪个区域ZONE中来分配内存。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类型：行为修饰符和区修饰符的组合。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vmalloc：虚拟地址连续，物理地址不一定连续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kmalloc分配的物理地址一定连续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buddy：对页框的管理，如果有2^n个连续的页框空闲，就进行合并。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slab：buddy以页为单位进行管理，而程序实际使用通常以字节为单位，因此slab分配器专为小内存分配而生。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slab类似于一个链表，存储了所有的有关信息。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Linux进程在虚拟地址空间执行，每一个进程都拥有自己独立的地址空间。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32位: 0 ~ 2^32 - 1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64位: 0 ~ 2 ^64-1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使用虚拟内存的作用：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资源的虚拟化：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在使用虚拟内存的系统中，进程不用关心到底有多少物理内存可用，或者有哪些物理内存已经被其他进程所使用。虚拟内存占用有效的物理内存，将其转化为无限的或至少是丰富的资源。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信息的隔离：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由于每个进程都运行在自己独立的地址空间，因此一个进程无法读取另一个进程的私有数据。这大大增强了系统的安全性，它降低了一个进程偷取另一个进程私有数据的风险。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错误隔离：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具有自己虚拟地址空间的进程不能覆盖彼此的内存。这大大降低了一个进程出错引发其他进程出错的风险，当一个进程出错后，错误仅仅局限在这个出错的进程内部，它不会导致整个系统挂掉。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Linux的虚拟内存系统以及相关概念，虚拟内存系统的软硬件组成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81575" cy="25050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虚拟地址空间被划分成等大小的页，页大小通常为2的n次方，Linux的页大小通常为4，8，16或者64Kb。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虚拟地址 = 页号 + 页内偏移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物理地址空间通常也被划分成相同大小的页，每一页物理地址空间被称为页帧（page frame）。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Linux虚拟地址空间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 Page Tables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Linux对TLB的管理（Translation Lookaside Buffer，一个用来加速虚拟地址访问的硬件结构）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Linux的缺页异常处理机制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内存一致性，以及Linux如何保证进程访问时能读到正确的值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Linux地址空间的切换（进程切换时的必要过程）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both"/>
      <w:rPr>
        <w:rFonts w:ascii="宋体" w:hAnsi="宋体"/>
      </w:rPr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E5B052"/>
    <w:multiLevelType w:val="singleLevel"/>
    <w:tmpl w:val="99E5B0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287F0CE"/>
    <w:multiLevelType w:val="multilevel"/>
    <w:tmpl w:val="5287F0C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C4AE7"/>
    <w:rsid w:val="002D35FA"/>
    <w:rsid w:val="00310615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30D5987"/>
    <w:rsid w:val="03485E30"/>
    <w:rsid w:val="042E52DB"/>
    <w:rsid w:val="04A80044"/>
    <w:rsid w:val="05113349"/>
    <w:rsid w:val="05535409"/>
    <w:rsid w:val="06250C17"/>
    <w:rsid w:val="06846E6E"/>
    <w:rsid w:val="071E03E8"/>
    <w:rsid w:val="081A1C61"/>
    <w:rsid w:val="08E56E62"/>
    <w:rsid w:val="09DF1ACD"/>
    <w:rsid w:val="0A4B382F"/>
    <w:rsid w:val="0B7507FA"/>
    <w:rsid w:val="0B8C3E00"/>
    <w:rsid w:val="0B937689"/>
    <w:rsid w:val="0C686ECE"/>
    <w:rsid w:val="0C9F28D0"/>
    <w:rsid w:val="0CB83750"/>
    <w:rsid w:val="0D152D25"/>
    <w:rsid w:val="0D530F78"/>
    <w:rsid w:val="0E7B772C"/>
    <w:rsid w:val="0FA955F5"/>
    <w:rsid w:val="108B0DF7"/>
    <w:rsid w:val="111B1F96"/>
    <w:rsid w:val="11E643B8"/>
    <w:rsid w:val="12120A2A"/>
    <w:rsid w:val="12CE5293"/>
    <w:rsid w:val="1366769F"/>
    <w:rsid w:val="13672188"/>
    <w:rsid w:val="13A45B5A"/>
    <w:rsid w:val="13DD24C4"/>
    <w:rsid w:val="140774FC"/>
    <w:rsid w:val="14480E2D"/>
    <w:rsid w:val="14F312CE"/>
    <w:rsid w:val="15C44A9F"/>
    <w:rsid w:val="172E34BB"/>
    <w:rsid w:val="174A17F6"/>
    <w:rsid w:val="18742A2B"/>
    <w:rsid w:val="193D2DEB"/>
    <w:rsid w:val="19EF03A2"/>
    <w:rsid w:val="19F3404D"/>
    <w:rsid w:val="1B4227BD"/>
    <w:rsid w:val="1B816505"/>
    <w:rsid w:val="1C026593"/>
    <w:rsid w:val="1C16104F"/>
    <w:rsid w:val="1C660173"/>
    <w:rsid w:val="1C6A1725"/>
    <w:rsid w:val="1C9C7EA0"/>
    <w:rsid w:val="1E894F9A"/>
    <w:rsid w:val="1EE250F2"/>
    <w:rsid w:val="207D4A7E"/>
    <w:rsid w:val="209A2DF7"/>
    <w:rsid w:val="20C85288"/>
    <w:rsid w:val="20EC64E1"/>
    <w:rsid w:val="2161673C"/>
    <w:rsid w:val="216F1C97"/>
    <w:rsid w:val="218E6534"/>
    <w:rsid w:val="221D0762"/>
    <w:rsid w:val="22466ADA"/>
    <w:rsid w:val="230B5606"/>
    <w:rsid w:val="23190A2D"/>
    <w:rsid w:val="246257F9"/>
    <w:rsid w:val="25C34005"/>
    <w:rsid w:val="26406C96"/>
    <w:rsid w:val="27607018"/>
    <w:rsid w:val="279A3B13"/>
    <w:rsid w:val="28B80E22"/>
    <w:rsid w:val="29ED3C2F"/>
    <w:rsid w:val="2A882675"/>
    <w:rsid w:val="2A8B3752"/>
    <w:rsid w:val="2B6F70D6"/>
    <w:rsid w:val="2BA52BA1"/>
    <w:rsid w:val="2BC17902"/>
    <w:rsid w:val="2C5E0492"/>
    <w:rsid w:val="2CBB6094"/>
    <w:rsid w:val="2D660639"/>
    <w:rsid w:val="2D9755F8"/>
    <w:rsid w:val="2DC77B5B"/>
    <w:rsid w:val="2E5C4C04"/>
    <w:rsid w:val="2EA54E51"/>
    <w:rsid w:val="2ED45811"/>
    <w:rsid w:val="313C10B8"/>
    <w:rsid w:val="322C1D72"/>
    <w:rsid w:val="32880A69"/>
    <w:rsid w:val="33391ECF"/>
    <w:rsid w:val="333A3C9E"/>
    <w:rsid w:val="335534DB"/>
    <w:rsid w:val="33572A92"/>
    <w:rsid w:val="33663332"/>
    <w:rsid w:val="34192330"/>
    <w:rsid w:val="34261587"/>
    <w:rsid w:val="345871FA"/>
    <w:rsid w:val="35212487"/>
    <w:rsid w:val="35F82BD3"/>
    <w:rsid w:val="36275C10"/>
    <w:rsid w:val="36315FFE"/>
    <w:rsid w:val="384A5F88"/>
    <w:rsid w:val="38654512"/>
    <w:rsid w:val="38997DCA"/>
    <w:rsid w:val="38A324CC"/>
    <w:rsid w:val="38EF357A"/>
    <w:rsid w:val="39021EF5"/>
    <w:rsid w:val="39583175"/>
    <w:rsid w:val="39D32A8B"/>
    <w:rsid w:val="3A301588"/>
    <w:rsid w:val="3A9D57D5"/>
    <w:rsid w:val="3AFA1FCA"/>
    <w:rsid w:val="3B37518D"/>
    <w:rsid w:val="3BBA0337"/>
    <w:rsid w:val="3C271A6C"/>
    <w:rsid w:val="3CA5629D"/>
    <w:rsid w:val="3D802124"/>
    <w:rsid w:val="3DCB5847"/>
    <w:rsid w:val="3E2E5E39"/>
    <w:rsid w:val="3F0E14A6"/>
    <w:rsid w:val="40113DC2"/>
    <w:rsid w:val="40AB1EC5"/>
    <w:rsid w:val="41365BE5"/>
    <w:rsid w:val="41AB02E2"/>
    <w:rsid w:val="421C5920"/>
    <w:rsid w:val="43A52554"/>
    <w:rsid w:val="44060A58"/>
    <w:rsid w:val="440740A0"/>
    <w:rsid w:val="442C749F"/>
    <w:rsid w:val="44851193"/>
    <w:rsid w:val="44BC076B"/>
    <w:rsid w:val="44C63A65"/>
    <w:rsid w:val="44C70D28"/>
    <w:rsid w:val="45A30D8F"/>
    <w:rsid w:val="46665D68"/>
    <w:rsid w:val="479D7150"/>
    <w:rsid w:val="47D35EEF"/>
    <w:rsid w:val="489631CD"/>
    <w:rsid w:val="4908676D"/>
    <w:rsid w:val="49A71FB3"/>
    <w:rsid w:val="49E35A7E"/>
    <w:rsid w:val="4D031046"/>
    <w:rsid w:val="4DC825F6"/>
    <w:rsid w:val="4DC86CFF"/>
    <w:rsid w:val="4F3E7829"/>
    <w:rsid w:val="4F9B7846"/>
    <w:rsid w:val="4FF50768"/>
    <w:rsid w:val="504951D6"/>
    <w:rsid w:val="50C4307C"/>
    <w:rsid w:val="50C878D7"/>
    <w:rsid w:val="50EC58BD"/>
    <w:rsid w:val="511163B8"/>
    <w:rsid w:val="51197297"/>
    <w:rsid w:val="52765850"/>
    <w:rsid w:val="5363569C"/>
    <w:rsid w:val="54A77544"/>
    <w:rsid w:val="56DE000E"/>
    <w:rsid w:val="56F36990"/>
    <w:rsid w:val="5757439D"/>
    <w:rsid w:val="57D87CE8"/>
    <w:rsid w:val="57ED2A64"/>
    <w:rsid w:val="58512A5B"/>
    <w:rsid w:val="58680F71"/>
    <w:rsid w:val="590A320B"/>
    <w:rsid w:val="590C2949"/>
    <w:rsid w:val="59557544"/>
    <w:rsid w:val="59BA5365"/>
    <w:rsid w:val="5A3E11DC"/>
    <w:rsid w:val="5A8E753E"/>
    <w:rsid w:val="5B6C188B"/>
    <w:rsid w:val="5BC53596"/>
    <w:rsid w:val="5C035B63"/>
    <w:rsid w:val="5C600857"/>
    <w:rsid w:val="5C67487B"/>
    <w:rsid w:val="5E5B59D1"/>
    <w:rsid w:val="5EE05A94"/>
    <w:rsid w:val="5F8B729E"/>
    <w:rsid w:val="5FC15475"/>
    <w:rsid w:val="60091E2C"/>
    <w:rsid w:val="60362006"/>
    <w:rsid w:val="606625FE"/>
    <w:rsid w:val="60826277"/>
    <w:rsid w:val="61071955"/>
    <w:rsid w:val="62A643A0"/>
    <w:rsid w:val="63341B03"/>
    <w:rsid w:val="63F7349E"/>
    <w:rsid w:val="65301E55"/>
    <w:rsid w:val="6544180A"/>
    <w:rsid w:val="65BC096F"/>
    <w:rsid w:val="670D6810"/>
    <w:rsid w:val="6761542A"/>
    <w:rsid w:val="67C51A0D"/>
    <w:rsid w:val="67CF3D96"/>
    <w:rsid w:val="683273CA"/>
    <w:rsid w:val="686D594E"/>
    <w:rsid w:val="68AB7676"/>
    <w:rsid w:val="68D92CFC"/>
    <w:rsid w:val="69797C2C"/>
    <w:rsid w:val="69C51586"/>
    <w:rsid w:val="6A290A37"/>
    <w:rsid w:val="6A323147"/>
    <w:rsid w:val="6B540E35"/>
    <w:rsid w:val="6BB55546"/>
    <w:rsid w:val="6C156BF6"/>
    <w:rsid w:val="6C6E46F3"/>
    <w:rsid w:val="6CF51693"/>
    <w:rsid w:val="6CFE50AD"/>
    <w:rsid w:val="6DA8656B"/>
    <w:rsid w:val="6E212FC5"/>
    <w:rsid w:val="6E6D7751"/>
    <w:rsid w:val="6E752265"/>
    <w:rsid w:val="6E8F723D"/>
    <w:rsid w:val="717509ED"/>
    <w:rsid w:val="72436E1D"/>
    <w:rsid w:val="725640AC"/>
    <w:rsid w:val="72E5089E"/>
    <w:rsid w:val="734007F0"/>
    <w:rsid w:val="73B66375"/>
    <w:rsid w:val="74172379"/>
    <w:rsid w:val="745D0F99"/>
    <w:rsid w:val="7460150E"/>
    <w:rsid w:val="75117881"/>
    <w:rsid w:val="771753B6"/>
    <w:rsid w:val="771A6AC5"/>
    <w:rsid w:val="77582D2B"/>
    <w:rsid w:val="77801443"/>
    <w:rsid w:val="77D52CD4"/>
    <w:rsid w:val="794E0F4A"/>
    <w:rsid w:val="79CB6634"/>
    <w:rsid w:val="7A5050CE"/>
    <w:rsid w:val="7B52752A"/>
    <w:rsid w:val="7B922F41"/>
    <w:rsid w:val="7BBA2773"/>
    <w:rsid w:val="7C372AC2"/>
    <w:rsid w:val="7C6A1CDD"/>
    <w:rsid w:val="7CBD461F"/>
    <w:rsid w:val="7CCD082B"/>
    <w:rsid w:val="7D491722"/>
    <w:rsid w:val="7D5363F3"/>
    <w:rsid w:val="7DEC322E"/>
    <w:rsid w:val="7E00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semiHidden/>
    <w:qFormat/>
    <w:uiPriority w:val="0"/>
  </w:style>
  <w:style w:type="character" w:styleId="10">
    <w:name w:val="Hyperlink"/>
    <w:basedOn w:val="8"/>
    <w:semiHidden/>
    <w:unhideWhenUsed/>
    <w:qFormat/>
    <w:uiPriority w:val="0"/>
    <w:rPr>
      <w:color w:val="0000FF"/>
      <w:u w:val="single"/>
    </w:rPr>
  </w:style>
  <w:style w:type="character" w:customStyle="1" w:styleId="11">
    <w:name w:val="批注框文本 字符"/>
    <w:basedOn w:val="8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GIF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10235880</cp:lastModifiedBy>
  <cp:lastPrinted>2113-01-01T00:00:00Z</cp:lastPrinted>
  <dcterms:modified xsi:type="dcterms:W3CDTF">2021-03-25T09:12:55Z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